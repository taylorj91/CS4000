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631E3B" w14:textId="77777777" w:rsidR="00DC205C" w:rsidRDefault="22D1E1BF" w:rsidP="00F85A55">
      <w:pPr>
        <w:pStyle w:val="Name"/>
        <w:spacing w:before="260" w:after="0"/>
      </w:pPr>
      <w:r>
        <w:t>Taylor Jenkins</w:t>
      </w:r>
    </w:p>
    <w:p w14:paraId="5AC2AD35" w14:textId="0B0DD804" w:rsidR="00F85A55" w:rsidRDefault="00F85A55" w:rsidP="00F85A55">
      <w:pPr>
        <w:spacing w:before="0" w:after="0"/>
      </w:pPr>
      <w:r>
        <w:tab/>
      </w:r>
      <w:r>
        <w:tab/>
      </w:r>
      <w:r>
        <w:tab/>
      </w:r>
      <w:hyperlink r:id="rId8" w:history="1">
        <w:r w:rsidRPr="00C159CF">
          <w:rPr>
            <w:rStyle w:val="Hyperlink"/>
          </w:rPr>
          <w:t>taylor91@live.com</w:t>
        </w:r>
      </w:hyperlink>
    </w:p>
    <w:p w14:paraId="6AAB6805" w14:textId="77777777" w:rsidR="00F85A55" w:rsidRDefault="00F85A55" w:rsidP="00F85A55">
      <w:pPr>
        <w:spacing w:before="0" w:after="0"/>
      </w:pPr>
    </w:p>
    <w:p w14:paraId="2D24C8FA" w14:textId="77777777" w:rsidR="00F85A55" w:rsidRDefault="00F85A55" w:rsidP="00F85A55">
      <w:pPr>
        <w:spacing w:before="0" w:after="0"/>
      </w:pPr>
    </w:p>
    <w:p w14:paraId="72803D18" w14:textId="77777777" w:rsidR="00032E15" w:rsidRDefault="00032E15" w:rsidP="00F85A55">
      <w:pPr>
        <w:spacing w:before="0" w:after="0"/>
      </w:pPr>
    </w:p>
    <w:p w14:paraId="773EE925" w14:textId="77777777" w:rsidR="00F85A55" w:rsidRPr="00F85A55" w:rsidRDefault="00F85A55" w:rsidP="00F85A55">
      <w:pPr>
        <w:spacing w:before="0" w:after="0"/>
      </w:pPr>
    </w:p>
    <w:p w14:paraId="47D28131" w14:textId="1AE18638" w:rsidR="00DC205C" w:rsidRPr="00AF6ED0" w:rsidRDefault="00F85A55" w:rsidP="00DC205C">
      <w:pPr>
        <w:pStyle w:val="SectionTitle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 xml:space="preserve">Work </w:t>
      </w:r>
      <w:r w:rsidR="00DC205C" w:rsidRPr="00AF6ED0">
        <w:rPr>
          <w:color w:val="17365D" w:themeColor="text2" w:themeShade="BF"/>
          <w:sz w:val="24"/>
          <w:szCs w:val="24"/>
        </w:rPr>
        <w:t>Experience</w:t>
      </w:r>
    </w:p>
    <w:p w14:paraId="5C37E708" w14:textId="4AF9DCF7" w:rsidR="00C649AF" w:rsidRPr="004930D4" w:rsidRDefault="0089164E" w:rsidP="00063AC0">
      <w:pPr>
        <w:pStyle w:val="JobTitle"/>
        <w:spacing w:after="0"/>
        <w:ind w:left="1440"/>
        <w:rPr>
          <w:b/>
          <w:color w:val="auto"/>
          <w:sz w:val="20"/>
          <w:szCs w:val="20"/>
        </w:rPr>
      </w:pPr>
      <w:r w:rsidRPr="22D1E1BF">
        <w:rPr>
          <w:b/>
          <w:bCs/>
          <w:color w:val="auto"/>
          <w:sz w:val="20"/>
          <w:szCs w:val="20"/>
        </w:rPr>
        <w:t>Web Develope</w:t>
      </w:r>
      <w:r w:rsidR="00063AC0">
        <w:rPr>
          <w:b/>
          <w:bCs/>
          <w:color w:val="auto"/>
          <w:sz w:val="20"/>
          <w:szCs w:val="20"/>
        </w:rPr>
        <w:t>r</w:t>
      </w:r>
      <w:r w:rsidR="00063AC0">
        <w:rPr>
          <w:b/>
          <w:bCs/>
          <w:color w:val="auto"/>
          <w:sz w:val="20"/>
          <w:szCs w:val="20"/>
        </w:rPr>
        <w:tab/>
      </w:r>
      <w:r w:rsidR="00063AC0">
        <w:rPr>
          <w:b/>
          <w:color w:val="auto"/>
          <w:sz w:val="20"/>
          <w:szCs w:val="20"/>
        </w:rPr>
        <w:tab/>
      </w:r>
      <w:r w:rsidR="00063AC0">
        <w:rPr>
          <w:b/>
          <w:color w:val="auto"/>
          <w:sz w:val="20"/>
          <w:szCs w:val="20"/>
        </w:rPr>
        <w:tab/>
      </w:r>
      <w:r w:rsidR="00063AC0">
        <w:rPr>
          <w:b/>
          <w:color w:val="auto"/>
          <w:sz w:val="20"/>
          <w:szCs w:val="20"/>
        </w:rPr>
        <w:tab/>
      </w:r>
      <w:r w:rsidR="00063AC0">
        <w:rPr>
          <w:b/>
          <w:color w:val="auto"/>
          <w:sz w:val="20"/>
          <w:szCs w:val="20"/>
        </w:rPr>
        <w:tab/>
      </w:r>
      <w:r w:rsidR="00063AC0">
        <w:rPr>
          <w:b/>
          <w:color w:val="auto"/>
          <w:sz w:val="20"/>
          <w:szCs w:val="20"/>
        </w:rPr>
        <w:tab/>
      </w:r>
      <w:r w:rsidR="00063AC0">
        <w:rPr>
          <w:b/>
          <w:color w:val="auto"/>
          <w:sz w:val="20"/>
          <w:szCs w:val="20"/>
        </w:rPr>
        <w:tab/>
      </w:r>
      <w:r w:rsidR="00063AC0">
        <w:rPr>
          <w:b/>
          <w:color w:val="auto"/>
          <w:sz w:val="20"/>
          <w:szCs w:val="20"/>
        </w:rPr>
        <w:tab/>
      </w:r>
      <w:r w:rsidR="00063AC0">
        <w:rPr>
          <w:b/>
          <w:color w:val="auto"/>
          <w:sz w:val="20"/>
          <w:szCs w:val="20"/>
        </w:rPr>
        <w:tab/>
      </w:r>
      <w:r w:rsidR="00186CB0">
        <w:rPr>
          <w:color w:val="auto"/>
          <w:sz w:val="20"/>
          <w:szCs w:val="20"/>
        </w:rPr>
        <w:t>2014 - p</w:t>
      </w:r>
      <w:r w:rsidR="00814597">
        <w:rPr>
          <w:color w:val="auto"/>
          <w:sz w:val="20"/>
          <w:szCs w:val="20"/>
        </w:rPr>
        <w:t>resent</w:t>
      </w:r>
    </w:p>
    <w:p w14:paraId="67A708D4" w14:textId="0605BF2D" w:rsidR="00C649AF" w:rsidRPr="004930D4" w:rsidRDefault="00291FFE" w:rsidP="22D1E1BF">
      <w:pPr>
        <w:pStyle w:val="DateandLocation"/>
        <w:spacing w:before="0"/>
        <w:ind w:left="1440"/>
        <w:rPr>
          <w:i/>
          <w:sz w:val="20"/>
          <w:szCs w:val="20"/>
        </w:rPr>
      </w:pPr>
      <w:r w:rsidRPr="22D1E1BF">
        <w:rPr>
          <w:i/>
          <w:iCs/>
          <w:sz w:val="20"/>
          <w:szCs w:val="20"/>
        </w:rPr>
        <w:t>Standard Restaurant Supply</w:t>
      </w:r>
      <w:r w:rsidR="00C649AF" w:rsidRPr="004930D4">
        <w:rPr>
          <w:i/>
          <w:sz w:val="20"/>
          <w:szCs w:val="20"/>
        </w:rPr>
        <w:tab/>
      </w:r>
    </w:p>
    <w:p w14:paraId="21399B6D" w14:textId="77777777" w:rsidR="003F6ACD" w:rsidRPr="002163EB" w:rsidRDefault="22D1E1BF" w:rsidP="003F6ACD">
      <w:pPr>
        <w:pStyle w:val="Achievements"/>
        <w:numPr>
          <w:ilvl w:val="2"/>
          <w:numId w:val="1"/>
        </w:numPr>
        <w:rPr>
          <w:rFonts w:eastAsiaTheme="minorEastAsia" w:cstheme="minorBidi"/>
          <w:sz w:val="20"/>
          <w:szCs w:val="20"/>
        </w:rPr>
      </w:pPr>
      <w:proofErr w:type="gramStart"/>
      <w:r w:rsidRPr="22D1E1BF">
        <w:rPr>
          <w:sz w:val="20"/>
          <w:szCs w:val="20"/>
        </w:rPr>
        <w:t>Programming in Ruby on Rails with PostgreSQL, HTML, CSS, and JavaScript to develop a Company Organization Web Application.</w:t>
      </w:r>
      <w:proofErr w:type="gramEnd"/>
      <w:r w:rsidR="00DC6890" w:rsidRPr="004930D4">
        <w:rPr>
          <w:i/>
          <w:sz w:val="20"/>
          <w:szCs w:val="20"/>
        </w:rPr>
        <w:tab/>
      </w:r>
    </w:p>
    <w:p w14:paraId="3A0C68DC" w14:textId="77777777" w:rsidR="003F6ACD" w:rsidRDefault="003F6ACD" w:rsidP="003F6ACD">
      <w:pPr>
        <w:pStyle w:val="DateandLocation"/>
        <w:spacing w:before="240" w:after="0"/>
        <w:ind w:left="1440"/>
        <w:rPr>
          <w:sz w:val="20"/>
          <w:szCs w:val="20"/>
        </w:rPr>
      </w:pPr>
      <w:r w:rsidRPr="22D1E1BF">
        <w:rPr>
          <w:b/>
          <w:bCs/>
          <w:sz w:val="20"/>
          <w:szCs w:val="20"/>
        </w:rPr>
        <w:t>Coding Camp Instructor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summer 2014</w:t>
      </w:r>
      <w:r w:rsidRPr="002D7477">
        <w:rPr>
          <w:sz w:val="20"/>
          <w:szCs w:val="20"/>
        </w:rPr>
        <w:tab/>
      </w:r>
    </w:p>
    <w:p w14:paraId="091F859C" w14:textId="77777777" w:rsidR="003F6ACD" w:rsidRPr="004930D4" w:rsidRDefault="003F6ACD" w:rsidP="003F6ACD">
      <w:pPr>
        <w:pStyle w:val="DateandLocation"/>
        <w:spacing w:before="0"/>
        <w:ind w:left="1440"/>
        <w:rPr>
          <w:i/>
          <w:sz w:val="20"/>
          <w:szCs w:val="20"/>
        </w:rPr>
      </w:pPr>
      <w:r w:rsidRPr="22D1E1BF">
        <w:rPr>
          <w:i/>
          <w:iCs/>
          <w:sz w:val="20"/>
          <w:szCs w:val="20"/>
        </w:rPr>
        <w:t>GREAT Computer Graphics and Robotics Summer Camp (University of Utah)</w:t>
      </w:r>
      <w:r w:rsidRPr="004930D4">
        <w:rPr>
          <w:i/>
          <w:sz w:val="20"/>
          <w:szCs w:val="20"/>
        </w:rPr>
        <w:tab/>
      </w:r>
      <w:bookmarkStart w:id="0" w:name="_GoBack"/>
      <w:bookmarkEnd w:id="0"/>
    </w:p>
    <w:p w14:paraId="1955624E" w14:textId="77777777" w:rsidR="003F6ACD" w:rsidRDefault="003F6ACD" w:rsidP="003F6ACD">
      <w:pPr>
        <w:pStyle w:val="Achievements"/>
        <w:numPr>
          <w:ilvl w:val="2"/>
          <w:numId w:val="1"/>
        </w:numPr>
        <w:rPr>
          <w:rFonts w:eastAsiaTheme="minorEastAsia" w:cstheme="minorBidi"/>
          <w:sz w:val="20"/>
          <w:szCs w:val="20"/>
        </w:rPr>
      </w:pPr>
      <w:proofErr w:type="gramStart"/>
      <w:r w:rsidRPr="22D1E1BF">
        <w:rPr>
          <w:sz w:val="20"/>
          <w:szCs w:val="20"/>
        </w:rPr>
        <w:t xml:space="preserve">Instructed Middle-School students in the basics of programming using software such as </w:t>
      </w:r>
      <w:r w:rsidRPr="22D1E1BF">
        <w:rPr>
          <w:i/>
          <w:iCs/>
          <w:sz w:val="20"/>
          <w:szCs w:val="20"/>
        </w:rPr>
        <w:t>Scratch</w:t>
      </w:r>
      <w:r w:rsidRPr="22D1E1BF">
        <w:rPr>
          <w:sz w:val="20"/>
          <w:szCs w:val="20"/>
        </w:rPr>
        <w:t xml:space="preserve"> and </w:t>
      </w:r>
      <w:r w:rsidRPr="22D1E1BF">
        <w:rPr>
          <w:i/>
          <w:iCs/>
          <w:sz w:val="20"/>
          <w:szCs w:val="20"/>
        </w:rPr>
        <w:t>Alice</w:t>
      </w:r>
      <w:r w:rsidRPr="22D1E1BF">
        <w:rPr>
          <w:sz w:val="20"/>
          <w:szCs w:val="20"/>
        </w:rPr>
        <w:t>.</w:t>
      </w:r>
      <w:proofErr w:type="gramEnd"/>
    </w:p>
    <w:p w14:paraId="75453860" w14:textId="53783FAF" w:rsidR="00A025DB" w:rsidRPr="003F6ACD" w:rsidRDefault="003F6ACD" w:rsidP="003F6ACD">
      <w:pPr>
        <w:pStyle w:val="Achievements"/>
        <w:numPr>
          <w:ilvl w:val="2"/>
          <w:numId w:val="1"/>
        </w:numPr>
        <w:rPr>
          <w:rFonts w:eastAsiaTheme="minorEastAsia" w:cstheme="minorBidi"/>
          <w:sz w:val="20"/>
          <w:szCs w:val="20"/>
        </w:rPr>
      </w:pPr>
      <w:r w:rsidRPr="22D1E1BF">
        <w:rPr>
          <w:sz w:val="20"/>
          <w:szCs w:val="20"/>
        </w:rPr>
        <w:t xml:space="preserve">Taught simple hardware and software relationships as well as the process of software/hardware testing and development via </w:t>
      </w:r>
      <w:r w:rsidRPr="22D1E1BF">
        <w:rPr>
          <w:i/>
          <w:iCs/>
          <w:sz w:val="20"/>
          <w:szCs w:val="20"/>
        </w:rPr>
        <w:t>Lego</w:t>
      </w:r>
      <w:r w:rsidRPr="22D1E1BF">
        <w:rPr>
          <w:rFonts w:eastAsiaTheme="minorEastAsia" w:cstheme="minorBidi"/>
          <w:i/>
          <w:iCs/>
          <w:sz w:val="14"/>
          <w:szCs w:val="14"/>
        </w:rPr>
        <w:t>®</w:t>
      </w:r>
      <w:r w:rsidRPr="22D1E1BF">
        <w:rPr>
          <w:i/>
          <w:iCs/>
          <w:sz w:val="20"/>
          <w:szCs w:val="20"/>
        </w:rPr>
        <w:t xml:space="preserve"> MINDSTORMS</w:t>
      </w:r>
      <w:r w:rsidRPr="22D1E1BF">
        <w:rPr>
          <w:rFonts w:eastAsiaTheme="minorEastAsia" w:cstheme="minorBidi"/>
          <w:i/>
          <w:iCs/>
          <w:sz w:val="14"/>
          <w:szCs w:val="14"/>
        </w:rPr>
        <w:t>®</w:t>
      </w:r>
      <w:r w:rsidRPr="22D1E1BF">
        <w:rPr>
          <w:sz w:val="20"/>
          <w:szCs w:val="20"/>
        </w:rPr>
        <w:t xml:space="preserve"> competitions.</w:t>
      </w:r>
    </w:p>
    <w:p w14:paraId="438337D6" w14:textId="77777777" w:rsidR="00F85A55" w:rsidRDefault="00F85A55" w:rsidP="00F85A55">
      <w:pPr>
        <w:pStyle w:val="Achievements"/>
        <w:numPr>
          <w:ilvl w:val="0"/>
          <w:numId w:val="0"/>
        </w:numPr>
        <w:ind w:left="2160"/>
        <w:rPr>
          <w:rFonts w:eastAsiaTheme="minorEastAsia" w:cstheme="minorBidi"/>
          <w:sz w:val="20"/>
          <w:szCs w:val="20"/>
        </w:rPr>
      </w:pPr>
    </w:p>
    <w:p w14:paraId="223DF98C" w14:textId="58E6DDB8" w:rsidR="0057153D" w:rsidRPr="00AF6ED0" w:rsidRDefault="0057153D" w:rsidP="0057153D">
      <w:pPr>
        <w:pStyle w:val="SectionTitle"/>
        <w:rPr>
          <w:color w:val="17365D" w:themeColor="text2" w:themeShade="BF"/>
          <w:sz w:val="24"/>
          <w:szCs w:val="24"/>
        </w:rPr>
      </w:pPr>
      <w:r w:rsidRPr="00AF6ED0">
        <w:rPr>
          <w:color w:val="17365D" w:themeColor="text2" w:themeShade="BF"/>
          <w:sz w:val="24"/>
          <w:szCs w:val="24"/>
        </w:rPr>
        <w:t>Education</w:t>
      </w:r>
      <w:r w:rsidR="00873E32">
        <w:rPr>
          <w:color w:val="17365D" w:themeColor="text2" w:themeShade="BF"/>
          <w:sz w:val="24"/>
          <w:szCs w:val="24"/>
        </w:rPr>
        <w:t xml:space="preserve"> </w:t>
      </w:r>
    </w:p>
    <w:p w14:paraId="3E9B3C49" w14:textId="56DCC95E" w:rsidR="00BA71A3" w:rsidRPr="002D7477" w:rsidRDefault="00BA71A3" w:rsidP="22D1E1BF">
      <w:pPr>
        <w:pStyle w:val="Achievements"/>
        <w:numPr>
          <w:ilvl w:val="0"/>
          <w:numId w:val="0"/>
        </w:numPr>
        <w:spacing w:before="0"/>
        <w:ind w:left="1440"/>
        <w:rPr>
          <w:sz w:val="20"/>
          <w:szCs w:val="20"/>
        </w:rPr>
      </w:pPr>
      <w:r w:rsidRPr="22D1E1BF">
        <w:rPr>
          <w:b/>
          <w:bCs/>
          <w:sz w:val="20"/>
          <w:szCs w:val="20"/>
        </w:rPr>
        <w:t xml:space="preserve">     Bachelors of Computer Science</w:t>
      </w:r>
      <w:r w:rsidR="00A06A12">
        <w:rPr>
          <w:sz w:val="20"/>
          <w:szCs w:val="20"/>
        </w:rPr>
        <w:tab/>
      </w:r>
      <w:r w:rsidR="00A06A12">
        <w:rPr>
          <w:sz w:val="20"/>
          <w:szCs w:val="20"/>
        </w:rPr>
        <w:tab/>
      </w:r>
      <w:r w:rsidR="00A06A12">
        <w:rPr>
          <w:sz w:val="20"/>
          <w:szCs w:val="20"/>
        </w:rPr>
        <w:tab/>
      </w:r>
      <w:r w:rsidR="00A06A12">
        <w:rPr>
          <w:sz w:val="20"/>
          <w:szCs w:val="20"/>
        </w:rPr>
        <w:tab/>
      </w:r>
      <w:r w:rsidR="00A06A12">
        <w:rPr>
          <w:sz w:val="20"/>
          <w:szCs w:val="20"/>
        </w:rPr>
        <w:tab/>
        <w:t xml:space="preserve">        </w:t>
      </w:r>
      <w:r w:rsidR="00881D21">
        <w:rPr>
          <w:sz w:val="20"/>
          <w:szCs w:val="20"/>
        </w:rPr>
        <w:t xml:space="preserve">2012 to </w:t>
      </w:r>
      <w:r>
        <w:rPr>
          <w:sz w:val="20"/>
          <w:szCs w:val="20"/>
        </w:rPr>
        <w:t>Present</w:t>
      </w:r>
    </w:p>
    <w:p w14:paraId="34FD38D3" w14:textId="1972CCA8" w:rsidR="00873E32" w:rsidRDefault="006E243C" w:rsidP="00653FFD">
      <w:pPr>
        <w:pStyle w:val="DateandLocation"/>
        <w:spacing w:before="0" w:after="0"/>
        <w:rPr>
          <w:i/>
          <w:sz w:val="20"/>
          <w:szCs w:val="20"/>
        </w:rPr>
      </w:pPr>
      <w:r>
        <w:rPr>
          <w:i/>
          <w:sz w:val="20"/>
          <w:szCs w:val="20"/>
        </w:rPr>
        <w:t>University of Utah</w:t>
      </w:r>
      <w:r w:rsidR="00AD4264">
        <w:rPr>
          <w:i/>
          <w:sz w:val="20"/>
          <w:szCs w:val="20"/>
        </w:rPr>
        <w:t>- Salt Lake City, UT</w:t>
      </w:r>
    </w:p>
    <w:p w14:paraId="654B02D2" w14:textId="53251241" w:rsidR="00CB087D" w:rsidRDefault="22D1E1BF" w:rsidP="00653FFD">
      <w:pPr>
        <w:pStyle w:val="DateandLocation"/>
        <w:spacing w:before="0" w:after="0"/>
        <w:rPr>
          <w:i/>
          <w:iCs/>
          <w:sz w:val="20"/>
          <w:szCs w:val="20"/>
        </w:rPr>
      </w:pPr>
      <w:r w:rsidRPr="22D1E1BF">
        <w:rPr>
          <w:i/>
          <w:iCs/>
          <w:sz w:val="20"/>
          <w:szCs w:val="20"/>
        </w:rPr>
        <w:t>GPA- 3.76</w:t>
      </w:r>
    </w:p>
    <w:p w14:paraId="2BD4D1B5" w14:textId="6F72B01A" w:rsidR="00F85A55" w:rsidRDefault="00F85A55" w:rsidP="00653FFD">
      <w:pPr>
        <w:pStyle w:val="DateandLocation"/>
        <w:spacing w:before="0" w:after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Elective Courses: Networking, Web Software Architecture, iOS App Development</w:t>
      </w:r>
    </w:p>
    <w:p w14:paraId="1C01EF47" w14:textId="77777777" w:rsidR="00F85A55" w:rsidRDefault="00F85A55" w:rsidP="00653FFD">
      <w:pPr>
        <w:pStyle w:val="DateandLocation"/>
        <w:spacing w:before="0" w:after="0"/>
        <w:rPr>
          <w:i/>
          <w:sz w:val="20"/>
          <w:szCs w:val="20"/>
        </w:rPr>
      </w:pPr>
    </w:p>
    <w:p w14:paraId="123A0410" w14:textId="33908579" w:rsidR="00873E32" w:rsidRPr="00AF6ED0" w:rsidRDefault="22D1E1BF" w:rsidP="00873E32">
      <w:pPr>
        <w:pStyle w:val="SectionTitle"/>
        <w:rPr>
          <w:color w:val="17365D" w:themeColor="text2" w:themeShade="BF"/>
          <w:sz w:val="24"/>
          <w:szCs w:val="24"/>
        </w:rPr>
      </w:pPr>
      <w:r w:rsidRPr="22D1E1BF">
        <w:rPr>
          <w:color w:val="17365D" w:themeColor="text2" w:themeShade="BF"/>
          <w:sz w:val="24"/>
          <w:szCs w:val="24"/>
        </w:rPr>
        <w:t>Skills</w:t>
      </w:r>
    </w:p>
    <w:p w14:paraId="32209A8A" w14:textId="24094655" w:rsidR="000803C8" w:rsidRPr="000803C8" w:rsidRDefault="22D1E1BF" w:rsidP="0090676F">
      <w:pPr>
        <w:pStyle w:val="Achievements"/>
        <w:numPr>
          <w:ilvl w:val="0"/>
          <w:numId w:val="0"/>
        </w:numPr>
        <w:spacing w:before="0"/>
        <w:ind w:left="2520" w:hanging="360"/>
      </w:pPr>
      <w:r w:rsidRPr="22D1E1BF">
        <w:rPr>
          <w:b/>
          <w:bCs/>
          <w:sz w:val="20"/>
          <w:szCs w:val="20"/>
        </w:rPr>
        <w:t xml:space="preserve">Coding Languages: </w:t>
      </w:r>
      <w:r w:rsidRPr="22D1E1BF">
        <w:rPr>
          <w:sz w:val="20"/>
          <w:szCs w:val="20"/>
        </w:rPr>
        <w:t>C, C++, C#, Java, Ruby on Rails</w:t>
      </w:r>
    </w:p>
    <w:p w14:paraId="399871D8" w14:textId="2C9B1E0F" w:rsidR="000803C8" w:rsidRPr="000803C8" w:rsidRDefault="22D1E1BF" w:rsidP="0090676F">
      <w:pPr>
        <w:pStyle w:val="Achievements"/>
        <w:numPr>
          <w:ilvl w:val="0"/>
          <w:numId w:val="0"/>
        </w:numPr>
        <w:spacing w:before="0"/>
        <w:ind w:left="2520" w:hanging="360"/>
      </w:pPr>
      <w:r w:rsidRPr="22D1E1BF">
        <w:rPr>
          <w:b/>
          <w:bCs/>
          <w:sz w:val="20"/>
          <w:szCs w:val="20"/>
        </w:rPr>
        <w:t xml:space="preserve">Web Development: </w:t>
      </w:r>
      <w:r w:rsidRPr="22D1E1BF">
        <w:rPr>
          <w:sz w:val="20"/>
          <w:szCs w:val="20"/>
        </w:rPr>
        <w:t xml:space="preserve">JavaScript, AngularJs, HTML, CSS, PHP, </w:t>
      </w:r>
    </w:p>
    <w:p w14:paraId="6FA74EDD" w14:textId="1DDAB701" w:rsidR="000803C8" w:rsidRDefault="22D1E1BF" w:rsidP="0090676F">
      <w:pPr>
        <w:pStyle w:val="Achievements"/>
        <w:numPr>
          <w:ilvl w:val="0"/>
          <w:numId w:val="0"/>
        </w:numPr>
        <w:spacing w:before="0"/>
        <w:ind w:left="2520" w:hanging="360"/>
        <w:rPr>
          <w:sz w:val="20"/>
          <w:szCs w:val="20"/>
        </w:rPr>
      </w:pPr>
      <w:r w:rsidRPr="22D1E1BF">
        <w:rPr>
          <w:b/>
          <w:bCs/>
          <w:sz w:val="20"/>
          <w:szCs w:val="20"/>
        </w:rPr>
        <w:t xml:space="preserve">Other: </w:t>
      </w:r>
      <w:r w:rsidRPr="22D1E1BF">
        <w:rPr>
          <w:sz w:val="20"/>
          <w:szCs w:val="20"/>
        </w:rPr>
        <w:t>SVN, Git, Linux and Windows Command Line</w:t>
      </w:r>
      <w:r w:rsidR="00F85A55">
        <w:rPr>
          <w:sz w:val="20"/>
          <w:szCs w:val="20"/>
        </w:rPr>
        <w:t>, JIRA</w:t>
      </w:r>
    </w:p>
    <w:p w14:paraId="114524CD" w14:textId="77777777" w:rsidR="00F85A55" w:rsidRPr="000803C8" w:rsidRDefault="00F85A55" w:rsidP="0090676F">
      <w:pPr>
        <w:pStyle w:val="Achievements"/>
        <w:numPr>
          <w:ilvl w:val="0"/>
          <w:numId w:val="0"/>
        </w:numPr>
        <w:spacing w:before="0"/>
        <w:ind w:left="2520" w:hanging="360"/>
        <w:rPr>
          <w:sz w:val="20"/>
          <w:szCs w:val="20"/>
        </w:rPr>
      </w:pPr>
    </w:p>
    <w:p w14:paraId="6BE96F49" w14:textId="0391268A" w:rsidR="00F85A55" w:rsidRPr="00032E15" w:rsidRDefault="00F85A55" w:rsidP="00032E15">
      <w:pPr>
        <w:pStyle w:val="SectionTitle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Interests</w:t>
      </w:r>
    </w:p>
    <w:p w14:paraId="134506A9" w14:textId="77777777" w:rsidR="00F85A55" w:rsidRDefault="00F85A55" w:rsidP="00032E15">
      <w:pPr>
        <w:pStyle w:val="ListParagraph"/>
        <w:numPr>
          <w:ilvl w:val="0"/>
          <w:numId w:val="8"/>
        </w:numPr>
        <w:sectPr w:rsidR="00F85A55" w:rsidSect="00A0402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24A52FF" w14:textId="252C5A3F" w:rsidR="00A53DF5" w:rsidRDefault="00032E15" w:rsidP="00032E15">
      <w:pPr>
        <w:pStyle w:val="Achievements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Web Development</w:t>
      </w:r>
    </w:p>
    <w:p w14:paraId="2C5DCA73" w14:textId="1A85B8C7" w:rsidR="00032E15" w:rsidRDefault="00032E15" w:rsidP="00032E15">
      <w:pPr>
        <w:pStyle w:val="Achievements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Apple and Android app development</w:t>
      </w:r>
    </w:p>
    <w:p w14:paraId="3007138C" w14:textId="6D568630" w:rsidR="00032E15" w:rsidRDefault="00032E15" w:rsidP="00032E15">
      <w:pPr>
        <w:pStyle w:val="Achievements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Education Improvement</w:t>
      </w:r>
    </w:p>
    <w:p w14:paraId="2B66C172" w14:textId="3FB7D8DA" w:rsidR="00032E15" w:rsidRDefault="00032E15" w:rsidP="00032E15">
      <w:pPr>
        <w:pStyle w:val="Achievements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Network Development and Security</w:t>
      </w:r>
    </w:p>
    <w:p w14:paraId="7254F13E" w14:textId="0B06EA75" w:rsidR="00032E15" w:rsidRPr="00032E15" w:rsidRDefault="00032E15" w:rsidP="00032E15">
      <w:pPr>
        <w:pStyle w:val="Achievements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Social Networking</w:t>
      </w:r>
    </w:p>
    <w:sectPr w:rsidR="00032E15" w:rsidRPr="00032E15" w:rsidSect="0015418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2455"/>
    <w:multiLevelType w:val="hybridMultilevel"/>
    <w:tmpl w:val="EE282EDC"/>
    <w:lvl w:ilvl="0" w:tplc="1F4C2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1A30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B21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60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01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1A6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2675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724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EA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E0C89"/>
    <w:multiLevelType w:val="multilevel"/>
    <w:tmpl w:val="3BC8EABA"/>
    <w:lvl w:ilvl="0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0D67C6"/>
    <w:multiLevelType w:val="hybridMultilevel"/>
    <w:tmpl w:val="C6FC27E0"/>
    <w:lvl w:ilvl="0" w:tplc="30080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8E3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441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7AA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768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824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409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EFD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226F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D442E7"/>
    <w:multiLevelType w:val="hybridMultilevel"/>
    <w:tmpl w:val="9B9EA9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523A360D"/>
    <w:multiLevelType w:val="multilevel"/>
    <w:tmpl w:val="37B6B180"/>
    <w:lvl w:ilvl="0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80808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FDF483C"/>
    <w:multiLevelType w:val="multilevel"/>
    <w:tmpl w:val="370C2762"/>
    <w:lvl w:ilvl="0">
      <w:start w:val="1"/>
      <w:numFmt w:val="bullet"/>
      <w:lvlText w:val="o"/>
      <w:lvlJc w:val="left"/>
      <w:pPr>
        <w:tabs>
          <w:tab w:val="num" w:pos="-360"/>
        </w:tabs>
        <w:ind w:left="2520" w:hanging="360"/>
      </w:pPr>
      <w:rPr>
        <w:rFonts w:ascii="Courier New" w:hAnsi="Courier New" w:hint="default"/>
        <w:color w:val="80808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D964AE"/>
    <w:multiLevelType w:val="hybridMultilevel"/>
    <w:tmpl w:val="8A02F9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477"/>
    <w:rsid w:val="00001430"/>
    <w:rsid w:val="00032E15"/>
    <w:rsid w:val="00060912"/>
    <w:rsid w:val="00063AC0"/>
    <w:rsid w:val="00075223"/>
    <w:rsid w:val="00076935"/>
    <w:rsid w:val="000803C8"/>
    <w:rsid w:val="000D23CA"/>
    <w:rsid w:val="000F7B35"/>
    <w:rsid w:val="00107916"/>
    <w:rsid w:val="00116F20"/>
    <w:rsid w:val="00123556"/>
    <w:rsid w:val="00154187"/>
    <w:rsid w:val="0015442B"/>
    <w:rsid w:val="00167718"/>
    <w:rsid w:val="00186CB0"/>
    <w:rsid w:val="00187CAA"/>
    <w:rsid w:val="001C18B8"/>
    <w:rsid w:val="001D1BFB"/>
    <w:rsid w:val="001D2DD9"/>
    <w:rsid w:val="001E4EE2"/>
    <w:rsid w:val="002163EB"/>
    <w:rsid w:val="00225F61"/>
    <w:rsid w:val="00245E4C"/>
    <w:rsid w:val="00291FFE"/>
    <w:rsid w:val="00297396"/>
    <w:rsid w:val="002A0E52"/>
    <w:rsid w:val="002A3412"/>
    <w:rsid w:val="002B4D4E"/>
    <w:rsid w:val="002B5BF3"/>
    <w:rsid w:val="002B7E2C"/>
    <w:rsid w:val="002D0446"/>
    <w:rsid w:val="002D7477"/>
    <w:rsid w:val="002F6EAB"/>
    <w:rsid w:val="00326934"/>
    <w:rsid w:val="0034783F"/>
    <w:rsid w:val="00394820"/>
    <w:rsid w:val="003B32DC"/>
    <w:rsid w:val="003B6096"/>
    <w:rsid w:val="003E3AB9"/>
    <w:rsid w:val="003F1724"/>
    <w:rsid w:val="003F6ACD"/>
    <w:rsid w:val="00400070"/>
    <w:rsid w:val="0040242D"/>
    <w:rsid w:val="0043160E"/>
    <w:rsid w:val="00433A8E"/>
    <w:rsid w:val="004363FE"/>
    <w:rsid w:val="004506BF"/>
    <w:rsid w:val="004930D4"/>
    <w:rsid w:val="004B6FF0"/>
    <w:rsid w:val="004C5B37"/>
    <w:rsid w:val="004E685B"/>
    <w:rsid w:val="00510457"/>
    <w:rsid w:val="00522D74"/>
    <w:rsid w:val="00531132"/>
    <w:rsid w:val="00531D06"/>
    <w:rsid w:val="005503C8"/>
    <w:rsid w:val="0057153D"/>
    <w:rsid w:val="00580E21"/>
    <w:rsid w:val="005C03CD"/>
    <w:rsid w:val="005C03E8"/>
    <w:rsid w:val="005D25A9"/>
    <w:rsid w:val="005F5EE7"/>
    <w:rsid w:val="00620A96"/>
    <w:rsid w:val="00624A7B"/>
    <w:rsid w:val="00636864"/>
    <w:rsid w:val="00637922"/>
    <w:rsid w:val="006427EA"/>
    <w:rsid w:val="00653FFD"/>
    <w:rsid w:val="00654A6E"/>
    <w:rsid w:val="00654BB7"/>
    <w:rsid w:val="00662AAA"/>
    <w:rsid w:val="00663438"/>
    <w:rsid w:val="00674156"/>
    <w:rsid w:val="00682744"/>
    <w:rsid w:val="006A5F3E"/>
    <w:rsid w:val="006E243C"/>
    <w:rsid w:val="006F7959"/>
    <w:rsid w:val="00740AB6"/>
    <w:rsid w:val="00754E8F"/>
    <w:rsid w:val="0076566D"/>
    <w:rsid w:val="0078184F"/>
    <w:rsid w:val="007871B6"/>
    <w:rsid w:val="00795B40"/>
    <w:rsid w:val="00797A7F"/>
    <w:rsid w:val="007B5482"/>
    <w:rsid w:val="007C24B4"/>
    <w:rsid w:val="00806046"/>
    <w:rsid w:val="00814597"/>
    <w:rsid w:val="008340DE"/>
    <w:rsid w:val="00845A3E"/>
    <w:rsid w:val="00854142"/>
    <w:rsid w:val="00860A6B"/>
    <w:rsid w:val="00861255"/>
    <w:rsid w:val="00861649"/>
    <w:rsid w:val="00873E32"/>
    <w:rsid w:val="00881D21"/>
    <w:rsid w:val="0089164E"/>
    <w:rsid w:val="0090676F"/>
    <w:rsid w:val="009139E5"/>
    <w:rsid w:val="00925EBC"/>
    <w:rsid w:val="009524DA"/>
    <w:rsid w:val="009567C6"/>
    <w:rsid w:val="009630FE"/>
    <w:rsid w:val="009746E0"/>
    <w:rsid w:val="009B2A5D"/>
    <w:rsid w:val="009C1501"/>
    <w:rsid w:val="009D07F5"/>
    <w:rsid w:val="009E45DD"/>
    <w:rsid w:val="009E6682"/>
    <w:rsid w:val="00A025DB"/>
    <w:rsid w:val="00A04024"/>
    <w:rsid w:val="00A06A12"/>
    <w:rsid w:val="00A11912"/>
    <w:rsid w:val="00A36849"/>
    <w:rsid w:val="00A53DF5"/>
    <w:rsid w:val="00A564D6"/>
    <w:rsid w:val="00A577BF"/>
    <w:rsid w:val="00A85F06"/>
    <w:rsid w:val="00A9070A"/>
    <w:rsid w:val="00AA327F"/>
    <w:rsid w:val="00AC4015"/>
    <w:rsid w:val="00AC4A41"/>
    <w:rsid w:val="00AC6563"/>
    <w:rsid w:val="00AD4264"/>
    <w:rsid w:val="00AE1737"/>
    <w:rsid w:val="00AE5431"/>
    <w:rsid w:val="00AF6ED0"/>
    <w:rsid w:val="00B01921"/>
    <w:rsid w:val="00B14A11"/>
    <w:rsid w:val="00B4703B"/>
    <w:rsid w:val="00B512F2"/>
    <w:rsid w:val="00B8221B"/>
    <w:rsid w:val="00B84DC5"/>
    <w:rsid w:val="00BA319A"/>
    <w:rsid w:val="00BA71A3"/>
    <w:rsid w:val="00BF4508"/>
    <w:rsid w:val="00C552A7"/>
    <w:rsid w:val="00C649AF"/>
    <w:rsid w:val="00C92B21"/>
    <w:rsid w:val="00CA270A"/>
    <w:rsid w:val="00CB087D"/>
    <w:rsid w:val="00CF1092"/>
    <w:rsid w:val="00CF2194"/>
    <w:rsid w:val="00CF6C49"/>
    <w:rsid w:val="00D009B1"/>
    <w:rsid w:val="00D03CD9"/>
    <w:rsid w:val="00D06A6D"/>
    <w:rsid w:val="00D0749A"/>
    <w:rsid w:val="00D120B1"/>
    <w:rsid w:val="00D242EA"/>
    <w:rsid w:val="00D31663"/>
    <w:rsid w:val="00D525EC"/>
    <w:rsid w:val="00D62A44"/>
    <w:rsid w:val="00D63A6A"/>
    <w:rsid w:val="00D75EF1"/>
    <w:rsid w:val="00D77B35"/>
    <w:rsid w:val="00DB4AF5"/>
    <w:rsid w:val="00DB5E11"/>
    <w:rsid w:val="00DC025A"/>
    <w:rsid w:val="00DC035A"/>
    <w:rsid w:val="00DC205C"/>
    <w:rsid w:val="00DC2117"/>
    <w:rsid w:val="00DC6890"/>
    <w:rsid w:val="00DD168A"/>
    <w:rsid w:val="00DE3438"/>
    <w:rsid w:val="00E36460"/>
    <w:rsid w:val="00E50428"/>
    <w:rsid w:val="00E545EF"/>
    <w:rsid w:val="00E7346B"/>
    <w:rsid w:val="00EF6A75"/>
    <w:rsid w:val="00F15207"/>
    <w:rsid w:val="00F31190"/>
    <w:rsid w:val="00F52E2B"/>
    <w:rsid w:val="00F811FD"/>
    <w:rsid w:val="00F830C3"/>
    <w:rsid w:val="00F85A55"/>
    <w:rsid w:val="00FF293F"/>
    <w:rsid w:val="22D1E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AA96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156"/>
    <w:pPr>
      <w:spacing w:before="60" w:after="60"/>
      <w:ind w:left="2160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rsid w:val="005F5E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autoRedefine/>
    <w:qFormat/>
    <w:rsid w:val="00AF6ED0"/>
    <w:pPr>
      <w:spacing w:before="360" w:after="440" w:line="240" w:lineRule="atLeast"/>
      <w:ind w:left="0"/>
      <w:jc w:val="center"/>
    </w:pPr>
    <w:rPr>
      <w:noProof/>
      <w:color w:val="17365D" w:themeColor="text2" w:themeShade="BF"/>
      <w:sz w:val="48"/>
      <w:szCs w:val="48"/>
    </w:rPr>
  </w:style>
  <w:style w:type="paragraph" w:styleId="BalloonText">
    <w:name w:val="Balloon Text"/>
    <w:basedOn w:val="Normal"/>
    <w:semiHidden/>
    <w:unhideWhenUsed/>
    <w:rsid w:val="00DC205C"/>
    <w:rPr>
      <w:rFonts w:cs="Tahoma"/>
    </w:rPr>
  </w:style>
  <w:style w:type="paragraph" w:customStyle="1" w:styleId="SectionTitle">
    <w:name w:val="Section Title"/>
    <w:basedOn w:val="Normal"/>
    <w:unhideWhenUsed/>
    <w:qFormat/>
    <w:rsid w:val="00674156"/>
    <w:pPr>
      <w:pBdr>
        <w:bottom w:val="single" w:sz="4" w:space="1" w:color="A6A6A6" w:themeColor="background1" w:themeShade="A6"/>
      </w:pBdr>
      <w:spacing w:before="200"/>
      <w:ind w:left="0"/>
    </w:pPr>
    <w:rPr>
      <w:rFonts w:asciiTheme="majorHAnsi" w:hAnsiTheme="majorHAnsi"/>
    </w:rPr>
  </w:style>
  <w:style w:type="paragraph" w:customStyle="1" w:styleId="ContactInfo">
    <w:name w:val="Contact Info"/>
    <w:basedOn w:val="Normal"/>
    <w:qFormat/>
    <w:rsid w:val="005F5EE7"/>
    <w:pPr>
      <w:ind w:left="0"/>
    </w:pPr>
  </w:style>
  <w:style w:type="paragraph" w:customStyle="1" w:styleId="JobTitle">
    <w:name w:val="Job Title"/>
    <w:basedOn w:val="Normal"/>
    <w:qFormat/>
    <w:rsid w:val="005F5EE7"/>
    <w:pPr>
      <w:spacing w:before="0"/>
    </w:pPr>
    <w:rPr>
      <w:color w:val="7F7F7F" w:themeColor="text1" w:themeTint="80"/>
    </w:rPr>
  </w:style>
  <w:style w:type="paragraph" w:customStyle="1" w:styleId="Achievements">
    <w:name w:val="Achievements"/>
    <w:basedOn w:val="Normal"/>
    <w:unhideWhenUsed/>
    <w:qFormat/>
    <w:rsid w:val="005F5EE7"/>
    <w:pPr>
      <w:numPr>
        <w:numId w:val="3"/>
      </w:numPr>
    </w:pPr>
  </w:style>
  <w:style w:type="paragraph" w:customStyle="1" w:styleId="DateandLocation">
    <w:name w:val="Date and Location"/>
    <w:basedOn w:val="Normal"/>
    <w:qFormat/>
    <w:rsid w:val="005F5EE7"/>
    <w:pPr>
      <w:tabs>
        <w:tab w:val="left" w:pos="3600"/>
        <w:tab w:val="right" w:pos="8640"/>
      </w:tabs>
      <w:spacing w:before="160"/>
    </w:pPr>
  </w:style>
  <w:style w:type="character" w:customStyle="1" w:styleId="Heading1Char">
    <w:name w:val="Heading 1 Char"/>
    <w:basedOn w:val="DefaultParagraphFont"/>
    <w:link w:val="Heading1"/>
    <w:rsid w:val="005F5EE7"/>
    <w:rPr>
      <w:rFonts w:asciiTheme="majorHAnsi" w:eastAsiaTheme="majorEastAsia" w:hAnsiTheme="majorHAnsi" w:cstheme="majorBidi"/>
      <w:b/>
      <w:bCs/>
      <w:color w:val="262626" w:themeColor="text1" w:themeTint="D9"/>
      <w:spacing w:val="1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F5EE7"/>
    <w:rPr>
      <w:color w:val="808080"/>
    </w:rPr>
  </w:style>
  <w:style w:type="character" w:styleId="Hyperlink">
    <w:name w:val="Hyperlink"/>
    <w:basedOn w:val="DefaultParagraphFont"/>
    <w:unhideWhenUsed/>
    <w:rsid w:val="00D75E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5A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156"/>
    <w:pPr>
      <w:spacing w:before="60" w:after="60"/>
      <w:ind w:left="2160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rsid w:val="005F5E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autoRedefine/>
    <w:qFormat/>
    <w:rsid w:val="00AF6ED0"/>
    <w:pPr>
      <w:spacing w:before="360" w:after="440" w:line="240" w:lineRule="atLeast"/>
      <w:ind w:left="0"/>
      <w:jc w:val="center"/>
    </w:pPr>
    <w:rPr>
      <w:noProof/>
      <w:color w:val="17365D" w:themeColor="text2" w:themeShade="BF"/>
      <w:sz w:val="48"/>
      <w:szCs w:val="48"/>
    </w:rPr>
  </w:style>
  <w:style w:type="paragraph" w:styleId="BalloonText">
    <w:name w:val="Balloon Text"/>
    <w:basedOn w:val="Normal"/>
    <w:semiHidden/>
    <w:unhideWhenUsed/>
    <w:rsid w:val="00DC205C"/>
    <w:rPr>
      <w:rFonts w:cs="Tahoma"/>
    </w:rPr>
  </w:style>
  <w:style w:type="paragraph" w:customStyle="1" w:styleId="SectionTitle">
    <w:name w:val="Section Title"/>
    <w:basedOn w:val="Normal"/>
    <w:unhideWhenUsed/>
    <w:qFormat/>
    <w:rsid w:val="00674156"/>
    <w:pPr>
      <w:pBdr>
        <w:bottom w:val="single" w:sz="4" w:space="1" w:color="A6A6A6" w:themeColor="background1" w:themeShade="A6"/>
      </w:pBdr>
      <w:spacing w:before="200"/>
      <w:ind w:left="0"/>
    </w:pPr>
    <w:rPr>
      <w:rFonts w:asciiTheme="majorHAnsi" w:hAnsiTheme="majorHAnsi"/>
    </w:rPr>
  </w:style>
  <w:style w:type="paragraph" w:customStyle="1" w:styleId="ContactInfo">
    <w:name w:val="Contact Info"/>
    <w:basedOn w:val="Normal"/>
    <w:qFormat/>
    <w:rsid w:val="005F5EE7"/>
    <w:pPr>
      <w:ind w:left="0"/>
    </w:pPr>
  </w:style>
  <w:style w:type="paragraph" w:customStyle="1" w:styleId="JobTitle">
    <w:name w:val="Job Title"/>
    <w:basedOn w:val="Normal"/>
    <w:qFormat/>
    <w:rsid w:val="005F5EE7"/>
    <w:pPr>
      <w:spacing w:before="0"/>
    </w:pPr>
    <w:rPr>
      <w:color w:val="7F7F7F" w:themeColor="text1" w:themeTint="80"/>
    </w:rPr>
  </w:style>
  <w:style w:type="paragraph" w:customStyle="1" w:styleId="Achievements">
    <w:name w:val="Achievements"/>
    <w:basedOn w:val="Normal"/>
    <w:unhideWhenUsed/>
    <w:qFormat/>
    <w:rsid w:val="005F5EE7"/>
    <w:pPr>
      <w:numPr>
        <w:numId w:val="3"/>
      </w:numPr>
    </w:pPr>
  </w:style>
  <w:style w:type="paragraph" w:customStyle="1" w:styleId="DateandLocation">
    <w:name w:val="Date and Location"/>
    <w:basedOn w:val="Normal"/>
    <w:qFormat/>
    <w:rsid w:val="005F5EE7"/>
    <w:pPr>
      <w:tabs>
        <w:tab w:val="left" w:pos="3600"/>
        <w:tab w:val="right" w:pos="8640"/>
      </w:tabs>
      <w:spacing w:before="160"/>
    </w:pPr>
  </w:style>
  <w:style w:type="character" w:customStyle="1" w:styleId="Heading1Char">
    <w:name w:val="Heading 1 Char"/>
    <w:basedOn w:val="DefaultParagraphFont"/>
    <w:link w:val="Heading1"/>
    <w:rsid w:val="005F5EE7"/>
    <w:rPr>
      <w:rFonts w:asciiTheme="majorHAnsi" w:eastAsiaTheme="majorEastAsia" w:hAnsiTheme="majorHAnsi" w:cstheme="majorBidi"/>
      <w:b/>
      <w:bCs/>
      <w:color w:val="262626" w:themeColor="text1" w:themeTint="D9"/>
      <w:spacing w:val="1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F5EE7"/>
    <w:rPr>
      <w:color w:val="808080"/>
    </w:rPr>
  </w:style>
  <w:style w:type="character" w:styleId="Hyperlink">
    <w:name w:val="Hyperlink"/>
    <w:basedOn w:val="DefaultParagraphFont"/>
    <w:unhideWhenUsed/>
    <w:rsid w:val="00D75E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5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ylor91@live.co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jenkins\AppData\Roaming\Microsoft\Templates\Sales%20manager%20resume%20(contemporary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278CA8-1AC1-48C8-8E7A-4AFE5BD33B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38456E-8950-488C-8682-F46D09692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manager resume (contemporary)</Template>
  <TotalTime>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manager resume (Contemporary design)</vt:lpstr>
    </vt:vector>
  </TitlesOfParts>
  <Company>Microsoft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manager resume (Contemporary design)</dc:title>
  <dc:creator>Taylor A Jenkins</dc:creator>
  <cp:lastModifiedBy>Jenkins</cp:lastModifiedBy>
  <cp:revision>3</cp:revision>
  <cp:lastPrinted>2015-01-13T17:54:00Z</cp:lastPrinted>
  <dcterms:created xsi:type="dcterms:W3CDTF">2017-01-14T06:05:00Z</dcterms:created>
  <dcterms:modified xsi:type="dcterms:W3CDTF">2017-01-14T06:06:00Z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TC063694991033</vt:lpwstr>
  </property>
</Properties>
</file>